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15F" w:rsidRDefault="0056615F"/>
    <w:tbl>
      <w:tblPr>
        <w:tblW w:w="14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64"/>
        <w:gridCol w:w="7287"/>
        <w:gridCol w:w="2451"/>
      </w:tblGrid>
      <w:tr w:rsidR="0056615F" w:rsidRPr="000F3DC5" w:rsidTr="001D6B05">
        <w:tc>
          <w:tcPr>
            <w:tcW w:w="4764" w:type="dxa"/>
          </w:tcPr>
          <w:p w:rsidR="0056615F" w:rsidRPr="000F3DC5" w:rsidRDefault="0056615F" w:rsidP="000F3DC5">
            <w:pPr>
              <w:spacing w:after="0" w:line="240" w:lineRule="auto"/>
            </w:pPr>
            <w:r w:rsidRPr="000F3DC5">
              <w:t>CODICE FISCALE</w:t>
            </w:r>
          </w:p>
        </w:tc>
        <w:tc>
          <w:tcPr>
            <w:tcW w:w="7287" w:type="dxa"/>
          </w:tcPr>
          <w:p w:rsidR="0056615F" w:rsidRPr="000F3DC5" w:rsidRDefault="0056615F" w:rsidP="000F3DC5">
            <w:pPr>
              <w:spacing w:after="0" w:line="240" w:lineRule="auto"/>
            </w:pPr>
          </w:p>
        </w:tc>
        <w:tc>
          <w:tcPr>
            <w:tcW w:w="2451" w:type="dxa"/>
            <w:vMerge w:val="restart"/>
            <w:vAlign w:val="center"/>
          </w:tcPr>
          <w:p w:rsidR="0056615F" w:rsidRDefault="0056615F" w:rsidP="001D6B05">
            <w:pPr>
              <w:spacing w:after="0" w:line="240" w:lineRule="auto"/>
              <w:jc w:val="center"/>
            </w:pPr>
            <w:r w:rsidRPr="000F3DC5">
              <w:t>TITOLARE A</w:t>
            </w:r>
          </w:p>
          <w:p w:rsidR="0056615F" w:rsidRDefault="0056615F" w:rsidP="001D6B05">
            <w:pPr>
              <w:spacing w:after="0" w:line="240" w:lineRule="auto"/>
              <w:jc w:val="center"/>
            </w:pPr>
            <w:r w:rsidRPr="000F3DC5">
              <w:t>CATASTO</w:t>
            </w:r>
          </w:p>
          <w:p w:rsidR="0056615F" w:rsidRDefault="0056615F" w:rsidP="001D6B05">
            <w:pPr>
              <w:spacing w:after="0" w:line="240" w:lineRule="auto"/>
              <w:jc w:val="center"/>
            </w:pPr>
            <w:r>
              <w:t xml:space="preserve">NELL’ANNO </w:t>
            </w:r>
          </w:p>
          <w:p w:rsidR="0056615F" w:rsidRPr="000F3DC5" w:rsidRDefault="0056615F" w:rsidP="001D6B05">
            <w:pPr>
              <w:spacing w:after="0" w:line="240" w:lineRule="auto"/>
              <w:jc w:val="center"/>
            </w:pPr>
            <w:r>
              <w:t>DEL DOCFA</w:t>
            </w:r>
          </w:p>
        </w:tc>
      </w:tr>
      <w:tr w:rsidR="0056615F" w:rsidRPr="000F3DC5" w:rsidTr="001D6B05">
        <w:tc>
          <w:tcPr>
            <w:tcW w:w="4764" w:type="dxa"/>
          </w:tcPr>
          <w:p w:rsidR="0056615F" w:rsidRPr="000F3DC5" w:rsidRDefault="0056615F" w:rsidP="000F3DC5">
            <w:pPr>
              <w:spacing w:after="0" w:line="240" w:lineRule="auto"/>
            </w:pPr>
            <w:r w:rsidRPr="000F3DC5">
              <w:t>COGNOME</w:t>
            </w:r>
          </w:p>
        </w:tc>
        <w:tc>
          <w:tcPr>
            <w:tcW w:w="7287" w:type="dxa"/>
          </w:tcPr>
          <w:p w:rsidR="0056615F" w:rsidRPr="000F3DC5" w:rsidRDefault="0056615F" w:rsidP="000F3DC5">
            <w:pPr>
              <w:spacing w:after="0" w:line="240" w:lineRule="auto"/>
            </w:pP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Pr="000F3DC5" w:rsidRDefault="0056615F" w:rsidP="000F3DC5">
            <w:pPr>
              <w:spacing w:after="0" w:line="240" w:lineRule="auto"/>
            </w:pPr>
            <w:r w:rsidRPr="000F3DC5">
              <w:t>NOME</w:t>
            </w:r>
          </w:p>
        </w:tc>
        <w:tc>
          <w:tcPr>
            <w:tcW w:w="7287" w:type="dxa"/>
          </w:tcPr>
          <w:p w:rsidR="0056615F" w:rsidRPr="000F3DC5" w:rsidRDefault="0056615F" w:rsidP="000F3DC5">
            <w:pPr>
              <w:spacing w:after="0" w:line="240" w:lineRule="auto"/>
            </w:pP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Pr="000F3DC5" w:rsidRDefault="0056615F" w:rsidP="000F3DC5">
            <w:pPr>
              <w:spacing w:after="0" w:line="240" w:lineRule="auto"/>
            </w:pPr>
            <w:r w:rsidRPr="000F3DC5">
              <w:t>DATA NASCITA</w:t>
            </w:r>
          </w:p>
        </w:tc>
        <w:tc>
          <w:tcPr>
            <w:tcW w:w="7287" w:type="dxa"/>
          </w:tcPr>
          <w:p w:rsidR="0056615F" w:rsidRPr="000F3DC5" w:rsidRDefault="0056615F" w:rsidP="000F3DC5">
            <w:pPr>
              <w:spacing w:after="0" w:line="240" w:lineRule="auto"/>
            </w:pP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Pr="000F3DC5" w:rsidRDefault="0056615F" w:rsidP="000F3DC5">
            <w:pPr>
              <w:spacing w:after="0" w:line="240" w:lineRule="auto"/>
            </w:pPr>
            <w:r w:rsidRPr="000F3DC5">
              <w:t>COMUNE DI NASCITA</w:t>
            </w:r>
          </w:p>
        </w:tc>
        <w:tc>
          <w:tcPr>
            <w:tcW w:w="7287" w:type="dxa"/>
          </w:tcPr>
          <w:p w:rsidR="0056615F" w:rsidRPr="000F3DC5" w:rsidRDefault="0056615F" w:rsidP="000F3DC5">
            <w:pPr>
              <w:spacing w:after="0" w:line="240" w:lineRule="auto"/>
            </w:pPr>
            <w:r w:rsidRPr="000F3DC5">
              <w:t>BELFIORE (ES. F205)</w:t>
            </w: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Pr="000F3DC5" w:rsidRDefault="0056615F" w:rsidP="000F3DC5">
            <w:pPr>
              <w:spacing w:after="0" w:line="240" w:lineRule="auto"/>
            </w:pPr>
            <w:r>
              <w:t>TITOLO</w:t>
            </w:r>
          </w:p>
        </w:tc>
        <w:tc>
          <w:tcPr>
            <w:tcW w:w="7287" w:type="dxa"/>
          </w:tcPr>
          <w:p w:rsidR="0056615F" w:rsidRPr="000F3DC5" w:rsidRDefault="0056615F" w:rsidP="000F3DC5">
            <w:pPr>
              <w:spacing w:after="0" w:line="240" w:lineRule="auto"/>
            </w:pPr>
            <w:r>
              <w:t>Campo descrittivo</w:t>
            </w: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Pr="000F3DC5" w:rsidRDefault="0056615F" w:rsidP="000F3DC5">
            <w:pPr>
              <w:spacing w:after="0" w:line="240" w:lineRule="auto"/>
            </w:pPr>
            <w:r w:rsidRPr="000F3DC5">
              <w:t>PERCENTUALE  POSSESSO</w:t>
            </w:r>
          </w:p>
        </w:tc>
        <w:tc>
          <w:tcPr>
            <w:tcW w:w="7287" w:type="dxa"/>
          </w:tcPr>
          <w:p w:rsidR="0056615F" w:rsidRPr="000F3DC5" w:rsidRDefault="0056615F" w:rsidP="000F3DC5">
            <w:pPr>
              <w:spacing w:after="0" w:line="240" w:lineRule="auto"/>
            </w:pP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Pr="000F3DC5" w:rsidRDefault="0056615F" w:rsidP="000F3DC5">
            <w:pPr>
              <w:spacing w:after="0" w:line="240" w:lineRule="auto"/>
            </w:pPr>
            <w:r w:rsidRPr="000F3DC5">
              <w:t>DATA INIZIO POSSESSO</w:t>
            </w:r>
          </w:p>
        </w:tc>
        <w:tc>
          <w:tcPr>
            <w:tcW w:w="7287" w:type="dxa"/>
          </w:tcPr>
          <w:p w:rsidR="0056615F" w:rsidRPr="000F3DC5" w:rsidRDefault="0056615F" w:rsidP="000F3DC5">
            <w:pPr>
              <w:spacing w:after="0" w:line="240" w:lineRule="auto"/>
            </w:pP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Pr="000F3DC5" w:rsidRDefault="0056615F" w:rsidP="000F3DC5">
            <w:pPr>
              <w:spacing w:after="0" w:line="240" w:lineRule="auto"/>
            </w:pPr>
            <w:r w:rsidRPr="000F3DC5">
              <w:t>DATA FINE POSSESSO</w:t>
            </w:r>
          </w:p>
        </w:tc>
        <w:tc>
          <w:tcPr>
            <w:tcW w:w="7287" w:type="dxa"/>
          </w:tcPr>
          <w:p w:rsidR="0056615F" w:rsidRPr="000F3DC5" w:rsidRDefault="0056615F" w:rsidP="000F3DC5">
            <w:pPr>
              <w:spacing w:after="0" w:line="240" w:lineRule="auto"/>
            </w:pP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Pr="00F94B2A" w:rsidRDefault="0056615F" w:rsidP="000F3DC5">
            <w:pPr>
              <w:spacing w:after="0" w:line="240" w:lineRule="auto"/>
            </w:pPr>
            <w:r w:rsidRPr="00F94B2A">
              <w:t>NUMERO MEMBRI NUCLEO FAMILIARE TITOLARE</w:t>
            </w:r>
          </w:p>
        </w:tc>
        <w:tc>
          <w:tcPr>
            <w:tcW w:w="7287" w:type="dxa"/>
          </w:tcPr>
          <w:p w:rsidR="0056615F" w:rsidRPr="000F3DC5" w:rsidRDefault="0056615F" w:rsidP="000F3DC5">
            <w:pPr>
              <w:spacing w:after="0" w:line="240" w:lineRule="auto"/>
            </w:pPr>
          </w:p>
        </w:tc>
        <w:tc>
          <w:tcPr>
            <w:tcW w:w="2451" w:type="dxa"/>
            <w:vAlign w:val="center"/>
          </w:tcPr>
          <w:p w:rsidR="0056615F" w:rsidRDefault="0056615F" w:rsidP="001D6B05">
            <w:pPr>
              <w:spacing w:after="0" w:line="240" w:lineRule="auto"/>
              <w:jc w:val="center"/>
            </w:pPr>
            <w:r w:rsidRPr="000F3DC5">
              <w:t>ANAGRAFE</w:t>
            </w:r>
          </w:p>
          <w:p w:rsidR="0056615F" w:rsidRPr="000F3DC5" w:rsidRDefault="0056615F" w:rsidP="001D6B05">
            <w:pPr>
              <w:spacing w:after="0" w:line="240" w:lineRule="auto"/>
              <w:jc w:val="center"/>
            </w:pPr>
            <w:r w:rsidRPr="000F3DC5">
              <w:t>POPOLAZIONE</w:t>
            </w:r>
          </w:p>
        </w:tc>
      </w:tr>
      <w:tr w:rsidR="0056615F" w:rsidRPr="000F3DC5" w:rsidTr="001D6B05">
        <w:tc>
          <w:tcPr>
            <w:tcW w:w="4764" w:type="dxa"/>
          </w:tcPr>
          <w:p w:rsidR="0056615F" w:rsidRPr="00F94B2A" w:rsidRDefault="0056615F" w:rsidP="000F3DC5">
            <w:pPr>
              <w:spacing w:after="0" w:line="240" w:lineRule="auto"/>
            </w:pPr>
            <w:r w:rsidRPr="00F94B2A">
              <w:t>CODICE VIA IMMOBILE</w:t>
            </w:r>
          </w:p>
        </w:tc>
        <w:tc>
          <w:tcPr>
            <w:tcW w:w="7287" w:type="dxa"/>
          </w:tcPr>
          <w:p w:rsidR="0056615F" w:rsidRPr="000F3DC5" w:rsidRDefault="0056615F" w:rsidP="000F3DC5">
            <w:pPr>
              <w:spacing w:after="0" w:line="240" w:lineRule="auto"/>
            </w:pPr>
            <w:r w:rsidRPr="000F3DC5">
              <w:t>Codice via</w:t>
            </w:r>
          </w:p>
        </w:tc>
        <w:tc>
          <w:tcPr>
            <w:tcW w:w="2451" w:type="dxa"/>
            <w:vMerge w:val="restart"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  <w:r w:rsidRPr="000F3DC5">
              <w:t>Viario Comunale / Civici</w:t>
            </w:r>
          </w:p>
        </w:tc>
      </w:tr>
      <w:tr w:rsidR="0056615F" w:rsidRPr="000F3DC5" w:rsidTr="001D6B05">
        <w:tc>
          <w:tcPr>
            <w:tcW w:w="4764" w:type="dxa"/>
          </w:tcPr>
          <w:p w:rsidR="0056615F" w:rsidRPr="00F94B2A" w:rsidRDefault="0056615F" w:rsidP="000F3DC5">
            <w:pPr>
              <w:spacing w:after="0" w:line="240" w:lineRule="auto"/>
            </w:pPr>
            <w:r w:rsidRPr="00F94B2A">
              <w:t>PREFISSO VIA IMMOBILE</w:t>
            </w:r>
          </w:p>
        </w:tc>
        <w:tc>
          <w:tcPr>
            <w:tcW w:w="7287" w:type="dxa"/>
          </w:tcPr>
          <w:p w:rsidR="0056615F" w:rsidRPr="000F3DC5" w:rsidRDefault="0056615F" w:rsidP="000F3DC5">
            <w:pPr>
              <w:spacing w:after="0" w:line="240" w:lineRule="auto"/>
            </w:pP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Pr="00F94B2A" w:rsidRDefault="0056615F" w:rsidP="000F3DC5">
            <w:pPr>
              <w:spacing w:after="0" w:line="240" w:lineRule="auto"/>
            </w:pPr>
            <w:r w:rsidRPr="00F94B2A">
              <w:t>DESCRIZIONE VIA</w:t>
            </w:r>
          </w:p>
        </w:tc>
        <w:tc>
          <w:tcPr>
            <w:tcW w:w="7287" w:type="dxa"/>
          </w:tcPr>
          <w:p w:rsidR="0056615F" w:rsidRPr="000F3DC5" w:rsidRDefault="0056615F" w:rsidP="000F3DC5">
            <w:pPr>
              <w:spacing w:after="0" w:line="240" w:lineRule="auto"/>
            </w:pPr>
            <w:r w:rsidRPr="000F3DC5">
              <w:t>Descrizione della via</w:t>
            </w: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Pr="00F94B2A" w:rsidRDefault="0056615F" w:rsidP="000F3DC5">
            <w:pPr>
              <w:spacing w:after="0" w:line="240" w:lineRule="auto"/>
            </w:pPr>
            <w:r w:rsidRPr="00F94B2A">
              <w:t>CIVICO</w:t>
            </w:r>
          </w:p>
        </w:tc>
        <w:tc>
          <w:tcPr>
            <w:tcW w:w="7287" w:type="dxa"/>
          </w:tcPr>
          <w:p w:rsidR="0056615F" w:rsidRPr="000F3DC5" w:rsidRDefault="0056615F" w:rsidP="000F3DC5">
            <w:pPr>
              <w:spacing w:after="0" w:line="240" w:lineRule="auto"/>
            </w:pPr>
            <w:r w:rsidRPr="000F3DC5">
              <w:t>Numero civico</w:t>
            </w: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Pr="000F3DC5" w:rsidRDefault="0056615F" w:rsidP="000F3DC5">
            <w:pPr>
              <w:spacing w:after="0" w:line="240" w:lineRule="auto"/>
            </w:pPr>
            <w:r w:rsidRPr="000F3DC5">
              <w:t>PROTOCOLLO</w:t>
            </w:r>
          </w:p>
        </w:tc>
        <w:tc>
          <w:tcPr>
            <w:tcW w:w="7287" w:type="dxa"/>
          </w:tcPr>
          <w:p w:rsidR="0056615F" w:rsidRPr="000F3DC5" w:rsidRDefault="0056615F" w:rsidP="000F3DC5">
            <w:pPr>
              <w:spacing w:after="0" w:line="240" w:lineRule="auto"/>
            </w:pPr>
          </w:p>
        </w:tc>
        <w:tc>
          <w:tcPr>
            <w:tcW w:w="2451" w:type="dxa"/>
            <w:vMerge w:val="restart"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  <w:r w:rsidRPr="000F3DC5">
              <w:t>DOCFA</w:t>
            </w:r>
          </w:p>
        </w:tc>
      </w:tr>
      <w:tr w:rsidR="0056615F" w:rsidRPr="000F3DC5" w:rsidTr="001D6B05">
        <w:tc>
          <w:tcPr>
            <w:tcW w:w="4764" w:type="dxa"/>
          </w:tcPr>
          <w:p w:rsidR="0056615F" w:rsidRPr="000F3DC5" w:rsidRDefault="0056615F" w:rsidP="000F3DC5">
            <w:pPr>
              <w:spacing w:after="0" w:line="240" w:lineRule="auto"/>
            </w:pPr>
            <w:r w:rsidRPr="000F3DC5">
              <w:t>ANNO</w:t>
            </w:r>
          </w:p>
        </w:tc>
        <w:tc>
          <w:tcPr>
            <w:tcW w:w="7287" w:type="dxa"/>
          </w:tcPr>
          <w:p w:rsidR="0056615F" w:rsidRPr="000F3DC5" w:rsidRDefault="0056615F" w:rsidP="000F3DC5">
            <w:pPr>
              <w:spacing w:after="0" w:line="240" w:lineRule="auto"/>
            </w:pP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E6524D">
        <w:tc>
          <w:tcPr>
            <w:tcW w:w="4764" w:type="dxa"/>
          </w:tcPr>
          <w:p w:rsidR="0056615F" w:rsidRPr="0088578F" w:rsidRDefault="0056615F" w:rsidP="000F3DC5">
            <w:pPr>
              <w:spacing w:after="0" w:line="240" w:lineRule="auto"/>
            </w:pPr>
            <w:r w:rsidRPr="0088578F">
              <w:t>COGNOME</w:t>
            </w:r>
          </w:p>
        </w:tc>
        <w:tc>
          <w:tcPr>
            <w:tcW w:w="7287" w:type="dxa"/>
            <w:vMerge w:val="restart"/>
            <w:vAlign w:val="center"/>
          </w:tcPr>
          <w:p w:rsidR="0056615F" w:rsidRPr="000F3DC5" w:rsidRDefault="0056615F" w:rsidP="00E6524D">
            <w:pPr>
              <w:spacing w:after="0" w:line="240" w:lineRule="auto"/>
            </w:pPr>
            <w:r w:rsidRPr="000F3DC5">
              <w:t>Dichiarante docfa</w:t>
            </w: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rPr>
          <w:trHeight w:val="431"/>
        </w:trPr>
        <w:tc>
          <w:tcPr>
            <w:tcW w:w="4764" w:type="dxa"/>
          </w:tcPr>
          <w:p w:rsidR="0056615F" w:rsidRPr="0088578F" w:rsidRDefault="0056615F" w:rsidP="000F3DC5">
            <w:pPr>
              <w:spacing w:after="0" w:line="240" w:lineRule="auto"/>
            </w:pPr>
            <w:r w:rsidRPr="0088578F">
              <w:t>NOME</w:t>
            </w:r>
          </w:p>
        </w:tc>
        <w:tc>
          <w:tcPr>
            <w:tcW w:w="7287" w:type="dxa"/>
            <w:vMerge/>
          </w:tcPr>
          <w:p w:rsidR="0056615F" w:rsidRPr="000F3DC5" w:rsidRDefault="0056615F" w:rsidP="000F3DC5">
            <w:pPr>
              <w:spacing w:after="0" w:line="240" w:lineRule="auto"/>
            </w:pP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Pr="0088578F" w:rsidRDefault="0056615F" w:rsidP="000F3DC5">
            <w:pPr>
              <w:spacing w:after="0" w:line="240" w:lineRule="auto"/>
            </w:pPr>
            <w:r w:rsidRPr="0088578F">
              <w:t>INDIRIZZO RESIDENZA</w:t>
            </w:r>
          </w:p>
        </w:tc>
        <w:tc>
          <w:tcPr>
            <w:tcW w:w="7287" w:type="dxa"/>
            <w:vMerge/>
          </w:tcPr>
          <w:p w:rsidR="0056615F" w:rsidRPr="000F3DC5" w:rsidRDefault="0056615F" w:rsidP="000F3DC5">
            <w:pPr>
              <w:spacing w:after="0" w:line="240" w:lineRule="auto"/>
            </w:pP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Pr="0088578F" w:rsidRDefault="0056615F" w:rsidP="000F3DC5">
            <w:pPr>
              <w:spacing w:after="0" w:line="240" w:lineRule="auto"/>
            </w:pPr>
            <w:r w:rsidRPr="0088578F">
              <w:t>CIVICO RESIDENZA</w:t>
            </w:r>
          </w:p>
        </w:tc>
        <w:tc>
          <w:tcPr>
            <w:tcW w:w="7287" w:type="dxa"/>
            <w:vMerge/>
          </w:tcPr>
          <w:p w:rsidR="0056615F" w:rsidRPr="000F3DC5" w:rsidRDefault="0056615F" w:rsidP="000F3DC5">
            <w:pPr>
              <w:spacing w:after="0" w:line="240" w:lineRule="auto"/>
            </w:pP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Pr="0088578F" w:rsidRDefault="0056615F" w:rsidP="000F3DC5">
            <w:pPr>
              <w:spacing w:after="0" w:line="240" w:lineRule="auto"/>
            </w:pPr>
            <w:r w:rsidRPr="0088578F">
              <w:t>COMUNE RESIDENZA</w:t>
            </w:r>
          </w:p>
        </w:tc>
        <w:tc>
          <w:tcPr>
            <w:tcW w:w="7287" w:type="dxa"/>
            <w:vMerge/>
          </w:tcPr>
          <w:p w:rsidR="0056615F" w:rsidRPr="000F3DC5" w:rsidRDefault="0056615F" w:rsidP="000F3DC5">
            <w:pPr>
              <w:spacing w:after="0" w:line="240" w:lineRule="auto"/>
            </w:pP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Pr="0088578F" w:rsidRDefault="0056615F" w:rsidP="000F3DC5">
            <w:pPr>
              <w:spacing w:after="0" w:line="240" w:lineRule="auto"/>
            </w:pPr>
            <w:r w:rsidRPr="0088578F">
              <w:t>CAP RESIDENZA</w:t>
            </w:r>
          </w:p>
        </w:tc>
        <w:tc>
          <w:tcPr>
            <w:tcW w:w="7287" w:type="dxa"/>
            <w:vMerge/>
          </w:tcPr>
          <w:p w:rsidR="0056615F" w:rsidRPr="000F3DC5" w:rsidRDefault="0056615F" w:rsidP="000F3DC5">
            <w:pPr>
              <w:spacing w:after="0" w:line="240" w:lineRule="auto"/>
            </w:pP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Pr="0088578F" w:rsidRDefault="0056615F" w:rsidP="000F3DC5">
            <w:pPr>
              <w:spacing w:after="0" w:line="240" w:lineRule="auto"/>
            </w:pPr>
            <w:r w:rsidRPr="0088578F">
              <w:t>PROVINCIA RESIDENZA</w:t>
            </w:r>
          </w:p>
        </w:tc>
        <w:tc>
          <w:tcPr>
            <w:tcW w:w="7287" w:type="dxa"/>
            <w:vMerge/>
          </w:tcPr>
          <w:p w:rsidR="0056615F" w:rsidRPr="000F3DC5" w:rsidRDefault="0056615F" w:rsidP="000F3DC5">
            <w:pPr>
              <w:spacing w:after="0" w:line="240" w:lineRule="auto"/>
            </w:pP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Pr="000F3DC5" w:rsidRDefault="0056615F" w:rsidP="000F3DC5">
            <w:pPr>
              <w:spacing w:after="0" w:line="240" w:lineRule="auto"/>
            </w:pPr>
            <w:r w:rsidRPr="000F3DC5">
              <w:t>CATEGORIA</w:t>
            </w:r>
          </w:p>
        </w:tc>
        <w:tc>
          <w:tcPr>
            <w:tcW w:w="7287" w:type="dxa"/>
          </w:tcPr>
          <w:p w:rsidR="0056615F" w:rsidRPr="000F3DC5" w:rsidRDefault="0056615F" w:rsidP="000F3DC5">
            <w:pPr>
              <w:spacing w:after="0" w:line="240" w:lineRule="auto"/>
            </w:pP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Pr="000F3DC5" w:rsidRDefault="0056615F" w:rsidP="000F3DC5">
            <w:pPr>
              <w:spacing w:after="0" w:line="240" w:lineRule="auto"/>
            </w:pPr>
            <w:r w:rsidRPr="000F3DC5">
              <w:t>CLASSE</w:t>
            </w:r>
          </w:p>
        </w:tc>
        <w:tc>
          <w:tcPr>
            <w:tcW w:w="7287" w:type="dxa"/>
          </w:tcPr>
          <w:p w:rsidR="0056615F" w:rsidRPr="000F3DC5" w:rsidRDefault="0056615F" w:rsidP="000F3DC5">
            <w:pPr>
              <w:spacing w:after="0" w:line="240" w:lineRule="auto"/>
            </w:pP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Pr="000F3DC5" w:rsidRDefault="0056615F" w:rsidP="000F3DC5">
            <w:pPr>
              <w:spacing w:after="0" w:line="240" w:lineRule="auto"/>
            </w:pPr>
            <w:r w:rsidRPr="000F3DC5">
              <w:t>CONSISTENZA</w:t>
            </w:r>
          </w:p>
        </w:tc>
        <w:tc>
          <w:tcPr>
            <w:tcW w:w="7287" w:type="dxa"/>
          </w:tcPr>
          <w:p w:rsidR="0056615F" w:rsidRPr="000F3DC5" w:rsidRDefault="0056615F" w:rsidP="000F3DC5">
            <w:pPr>
              <w:spacing w:after="0" w:line="240" w:lineRule="auto"/>
            </w:pP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Pr="000F3DC5" w:rsidRDefault="0056615F" w:rsidP="000F3DC5">
            <w:pPr>
              <w:spacing w:after="0" w:line="240" w:lineRule="auto"/>
            </w:pPr>
            <w:r w:rsidRPr="000F3DC5">
              <w:t>SUPERFICIE</w:t>
            </w:r>
          </w:p>
        </w:tc>
        <w:tc>
          <w:tcPr>
            <w:tcW w:w="7287" w:type="dxa"/>
          </w:tcPr>
          <w:p w:rsidR="0056615F" w:rsidRPr="000F3DC5" w:rsidRDefault="0056615F" w:rsidP="000F3DC5">
            <w:pPr>
              <w:spacing w:after="0" w:line="240" w:lineRule="auto"/>
            </w:pP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Pr="000F3DC5" w:rsidRDefault="0056615F" w:rsidP="000F3DC5">
            <w:pPr>
              <w:spacing w:after="0" w:line="240" w:lineRule="auto"/>
            </w:pPr>
            <w:r w:rsidRPr="000F3DC5">
              <w:t>RENDITA</w:t>
            </w:r>
          </w:p>
        </w:tc>
        <w:tc>
          <w:tcPr>
            <w:tcW w:w="7287" w:type="dxa"/>
          </w:tcPr>
          <w:p w:rsidR="0056615F" w:rsidRPr="000F3DC5" w:rsidRDefault="0056615F" w:rsidP="000F3DC5">
            <w:pPr>
              <w:spacing w:after="0" w:line="240" w:lineRule="auto"/>
            </w:pP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Pr="000F3DC5" w:rsidRDefault="0056615F" w:rsidP="000F3DC5">
            <w:pPr>
              <w:spacing w:after="0" w:line="240" w:lineRule="auto"/>
            </w:pPr>
            <w:r w:rsidRPr="000F3DC5">
              <w:t>FOGLIO</w:t>
            </w:r>
          </w:p>
        </w:tc>
        <w:tc>
          <w:tcPr>
            <w:tcW w:w="7287" w:type="dxa"/>
          </w:tcPr>
          <w:p w:rsidR="0056615F" w:rsidRPr="000F3DC5" w:rsidRDefault="0056615F" w:rsidP="000F3DC5">
            <w:pPr>
              <w:spacing w:after="0" w:line="240" w:lineRule="auto"/>
            </w:pP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Pr="000F3DC5" w:rsidRDefault="0056615F" w:rsidP="000F3DC5">
            <w:pPr>
              <w:spacing w:after="0" w:line="240" w:lineRule="auto"/>
            </w:pPr>
            <w:r w:rsidRPr="000F3DC5">
              <w:t>PARTICELLA</w:t>
            </w:r>
          </w:p>
        </w:tc>
        <w:tc>
          <w:tcPr>
            <w:tcW w:w="7287" w:type="dxa"/>
          </w:tcPr>
          <w:p w:rsidR="0056615F" w:rsidRPr="000F3DC5" w:rsidRDefault="0056615F" w:rsidP="000F3DC5">
            <w:pPr>
              <w:spacing w:after="0" w:line="240" w:lineRule="auto"/>
            </w:pP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Pr="000F3DC5" w:rsidRDefault="0056615F" w:rsidP="000F3DC5">
            <w:pPr>
              <w:spacing w:after="0" w:line="240" w:lineRule="auto"/>
            </w:pPr>
            <w:r w:rsidRPr="000F3DC5">
              <w:t>SUBALTERNO</w:t>
            </w:r>
          </w:p>
        </w:tc>
        <w:tc>
          <w:tcPr>
            <w:tcW w:w="7287" w:type="dxa"/>
          </w:tcPr>
          <w:p w:rsidR="0056615F" w:rsidRPr="000F3DC5" w:rsidRDefault="0056615F" w:rsidP="000F3DC5">
            <w:pPr>
              <w:spacing w:after="0" w:line="240" w:lineRule="auto"/>
            </w:pP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Pr="000F3DC5" w:rsidRDefault="0056615F" w:rsidP="000F3DC5">
            <w:pPr>
              <w:spacing w:after="0" w:line="240" w:lineRule="auto"/>
            </w:pPr>
            <w:r w:rsidRPr="000F3DC5">
              <w:t>INDIRIZZO</w:t>
            </w:r>
          </w:p>
        </w:tc>
        <w:tc>
          <w:tcPr>
            <w:tcW w:w="7287" w:type="dxa"/>
          </w:tcPr>
          <w:p w:rsidR="0056615F" w:rsidRPr="000F3DC5" w:rsidRDefault="0056615F" w:rsidP="000F3DC5">
            <w:pPr>
              <w:spacing w:after="0" w:line="240" w:lineRule="auto"/>
            </w:pP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Pr="000F3DC5" w:rsidRDefault="0056615F" w:rsidP="000F3DC5">
            <w:pPr>
              <w:spacing w:after="0" w:line="240" w:lineRule="auto"/>
            </w:pPr>
            <w:r w:rsidRPr="000F3DC5">
              <w:t>TIPO</w:t>
            </w:r>
          </w:p>
        </w:tc>
        <w:tc>
          <w:tcPr>
            <w:tcW w:w="7287" w:type="dxa"/>
          </w:tcPr>
          <w:p w:rsidR="0056615F" w:rsidRPr="000F3DC5" w:rsidRDefault="0056615F" w:rsidP="000F3DC5">
            <w:pPr>
              <w:spacing w:after="0" w:line="240" w:lineRule="auto"/>
            </w:pPr>
            <w:r w:rsidRPr="000F3DC5">
              <w:t>V/C/S</w:t>
            </w: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Pr="000F3DC5" w:rsidRDefault="0056615F" w:rsidP="000F3DC5">
            <w:pPr>
              <w:spacing w:after="0" w:line="240" w:lineRule="auto"/>
            </w:pPr>
            <w:r w:rsidRPr="000F3DC5">
              <w:t xml:space="preserve">FLAG </w:t>
            </w:r>
            <w:r>
              <w:t>RESIDENZA INDIRIZZO DOCFA AL 31/12</w:t>
            </w:r>
          </w:p>
        </w:tc>
        <w:tc>
          <w:tcPr>
            <w:tcW w:w="7287" w:type="dxa"/>
          </w:tcPr>
          <w:p w:rsidR="0056615F" w:rsidRPr="000F3DC5" w:rsidRDefault="0056615F" w:rsidP="000F3DC5">
            <w:pPr>
              <w:spacing w:after="0" w:line="240" w:lineRule="auto"/>
            </w:pPr>
            <w:r>
              <w:t>Residenza del titolare all’indirizzo del docfa, al 31/12 dell’anno del docfa</w:t>
            </w:r>
          </w:p>
        </w:tc>
        <w:tc>
          <w:tcPr>
            <w:tcW w:w="2451" w:type="dxa"/>
            <w:vMerge w:val="restart"/>
            <w:vAlign w:val="center"/>
          </w:tcPr>
          <w:p w:rsidR="0056615F" w:rsidRDefault="0056615F" w:rsidP="001D6B05">
            <w:pPr>
              <w:spacing w:after="0" w:line="240" w:lineRule="auto"/>
              <w:jc w:val="center"/>
            </w:pPr>
            <w:r w:rsidRPr="000F3DC5">
              <w:t>CONTROLLI</w:t>
            </w:r>
            <w:r>
              <w:t xml:space="preserve"> SUL</w:t>
            </w:r>
          </w:p>
          <w:p w:rsidR="0056615F" w:rsidRDefault="0056615F" w:rsidP="001D6B05">
            <w:pPr>
              <w:spacing w:after="0" w:line="240" w:lineRule="auto"/>
              <w:jc w:val="center"/>
            </w:pPr>
            <w:r>
              <w:t>SOGGETTTO</w:t>
            </w:r>
          </w:p>
          <w:p w:rsidR="0056615F" w:rsidRDefault="0056615F" w:rsidP="001006D3">
            <w:pPr>
              <w:spacing w:after="0" w:line="240" w:lineRule="auto"/>
              <w:jc w:val="center"/>
            </w:pPr>
            <w:r w:rsidRPr="000F3DC5">
              <w:t xml:space="preserve">TITOLARE </w:t>
            </w:r>
          </w:p>
          <w:p w:rsidR="0056615F" w:rsidRDefault="0056615F" w:rsidP="001006D3">
            <w:pPr>
              <w:spacing w:after="0" w:line="240" w:lineRule="auto"/>
              <w:jc w:val="center"/>
            </w:pPr>
            <w:r>
              <w:t xml:space="preserve">NELL’ANNO </w:t>
            </w:r>
          </w:p>
          <w:p w:rsidR="0056615F" w:rsidRPr="000F3DC5" w:rsidRDefault="0056615F" w:rsidP="001006D3">
            <w:pPr>
              <w:spacing w:after="0" w:line="240" w:lineRule="auto"/>
              <w:jc w:val="center"/>
            </w:pPr>
            <w:r>
              <w:t>DEL DOCFA</w:t>
            </w:r>
          </w:p>
        </w:tc>
      </w:tr>
      <w:tr w:rsidR="0056615F" w:rsidRPr="000F3DC5" w:rsidTr="001D6B05">
        <w:tc>
          <w:tcPr>
            <w:tcW w:w="4764" w:type="dxa"/>
          </w:tcPr>
          <w:p w:rsidR="0056615F" w:rsidRPr="000F3DC5" w:rsidRDefault="0056615F" w:rsidP="000F3DC5">
            <w:pPr>
              <w:spacing w:after="0" w:line="240" w:lineRule="auto"/>
            </w:pPr>
            <w:r w:rsidRPr="000F3DC5">
              <w:t xml:space="preserve">FLAG RESIDENZA </w:t>
            </w:r>
            <w:r>
              <w:t>INDIRIZZO</w:t>
            </w:r>
            <w:r w:rsidRPr="000F3DC5">
              <w:t xml:space="preserve"> </w:t>
            </w:r>
            <w:r>
              <w:t>CATASTO AL 31/12</w:t>
            </w:r>
          </w:p>
        </w:tc>
        <w:tc>
          <w:tcPr>
            <w:tcW w:w="7287" w:type="dxa"/>
          </w:tcPr>
          <w:p w:rsidR="0056615F" w:rsidRPr="000F3DC5" w:rsidRDefault="0056615F" w:rsidP="000F3DC5">
            <w:pPr>
              <w:spacing w:after="0" w:line="240" w:lineRule="auto"/>
            </w:pPr>
            <w:r>
              <w:t>Residenza del titolare all’indirizzo catastale, al 31/12 dell’anno del docfa</w:t>
            </w: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Pr="000F3DC5" w:rsidRDefault="0056615F" w:rsidP="000F3DC5">
            <w:pPr>
              <w:spacing w:after="0" w:line="240" w:lineRule="auto"/>
            </w:pPr>
            <w:r>
              <w:t>FLAG TITOLARE ALLA DATA DEL DOCFA</w:t>
            </w:r>
          </w:p>
        </w:tc>
        <w:tc>
          <w:tcPr>
            <w:tcW w:w="7287" w:type="dxa"/>
          </w:tcPr>
          <w:p w:rsidR="0056615F" w:rsidRDefault="0056615F" w:rsidP="000F3DC5">
            <w:pPr>
              <w:spacing w:after="0" w:line="240" w:lineRule="auto"/>
            </w:pP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Default="0056615F" w:rsidP="000F3DC5">
            <w:pPr>
              <w:spacing w:after="0" w:line="240" w:lineRule="auto"/>
            </w:pPr>
            <w:r>
              <w:t>FLAG TITOLARE AL 31/12</w:t>
            </w:r>
          </w:p>
        </w:tc>
        <w:tc>
          <w:tcPr>
            <w:tcW w:w="7287" w:type="dxa"/>
          </w:tcPr>
          <w:p w:rsidR="0056615F" w:rsidRDefault="0056615F" w:rsidP="000F3DC5">
            <w:pPr>
              <w:spacing w:after="0" w:line="240" w:lineRule="auto"/>
            </w:pP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Pr="000F3DC5" w:rsidRDefault="0056615F" w:rsidP="000F3DC5">
            <w:pPr>
              <w:spacing w:after="0" w:line="240" w:lineRule="auto"/>
            </w:pPr>
            <w:r>
              <w:t>FLAG TITOLARE IN ICI PER UIU  ANTE  DOCFA</w:t>
            </w:r>
          </w:p>
        </w:tc>
        <w:tc>
          <w:tcPr>
            <w:tcW w:w="7287" w:type="dxa"/>
          </w:tcPr>
          <w:p w:rsidR="0056615F" w:rsidRPr="000F3DC5" w:rsidRDefault="0056615F" w:rsidP="000F3DC5">
            <w:pPr>
              <w:spacing w:after="0" w:line="240" w:lineRule="auto"/>
            </w:pP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Pr="000F3DC5" w:rsidRDefault="0056615F" w:rsidP="000F3DC5">
            <w:pPr>
              <w:spacing w:after="0" w:line="240" w:lineRule="auto"/>
            </w:pPr>
            <w:r>
              <w:t>FLAG TITOLARE IN ICI PER UIU  POST  DOCFA</w:t>
            </w:r>
          </w:p>
        </w:tc>
        <w:tc>
          <w:tcPr>
            <w:tcW w:w="7287" w:type="dxa"/>
          </w:tcPr>
          <w:p w:rsidR="0056615F" w:rsidRPr="000F3DC5" w:rsidRDefault="0056615F" w:rsidP="000F3DC5">
            <w:pPr>
              <w:spacing w:after="0" w:line="240" w:lineRule="auto"/>
            </w:pP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Pr="000F3DC5" w:rsidRDefault="0056615F" w:rsidP="00461611">
            <w:pPr>
              <w:spacing w:after="0" w:line="240" w:lineRule="auto"/>
            </w:pPr>
            <w:r>
              <w:t>FLAG TITOLARE IN ICI PER CIVICO  ANTE  DOCFA</w:t>
            </w:r>
          </w:p>
        </w:tc>
        <w:tc>
          <w:tcPr>
            <w:tcW w:w="7287" w:type="dxa"/>
          </w:tcPr>
          <w:p w:rsidR="0056615F" w:rsidRPr="000F3DC5" w:rsidRDefault="0056615F" w:rsidP="000F3DC5">
            <w:pPr>
              <w:spacing w:after="0" w:line="240" w:lineRule="auto"/>
            </w:pP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Pr="000F3DC5" w:rsidRDefault="0056615F" w:rsidP="00461611">
            <w:pPr>
              <w:spacing w:after="0" w:line="240" w:lineRule="auto"/>
            </w:pPr>
            <w:r>
              <w:t>FLAG TITOLARE IN ICI PER CIVICO  POST  DOCFA</w:t>
            </w:r>
          </w:p>
        </w:tc>
        <w:tc>
          <w:tcPr>
            <w:tcW w:w="7287" w:type="dxa"/>
          </w:tcPr>
          <w:p w:rsidR="0056615F" w:rsidRPr="000F3DC5" w:rsidRDefault="0056615F" w:rsidP="000F3DC5">
            <w:pPr>
              <w:spacing w:after="0" w:line="240" w:lineRule="auto"/>
            </w:pP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Pr="000F3DC5" w:rsidRDefault="0056615F" w:rsidP="00461611">
            <w:pPr>
              <w:spacing w:after="0" w:line="240" w:lineRule="auto"/>
            </w:pPr>
            <w:r>
              <w:t>FLAG TITOLARE IN ICI PER UIU INDEFINITA ANTE  DOCFA</w:t>
            </w:r>
          </w:p>
        </w:tc>
        <w:tc>
          <w:tcPr>
            <w:tcW w:w="7287" w:type="dxa"/>
          </w:tcPr>
          <w:p w:rsidR="0056615F" w:rsidRPr="000F3DC5" w:rsidRDefault="0056615F" w:rsidP="000F3DC5">
            <w:pPr>
              <w:spacing w:after="0" w:line="240" w:lineRule="auto"/>
            </w:pP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Pr="000F3DC5" w:rsidRDefault="0056615F" w:rsidP="00461611">
            <w:pPr>
              <w:spacing w:after="0" w:line="240" w:lineRule="auto"/>
            </w:pPr>
            <w:r>
              <w:t>FLAG TITOLARE IN ICI PER UIU  INDEFINITA POST  DOCFA</w:t>
            </w:r>
          </w:p>
        </w:tc>
        <w:tc>
          <w:tcPr>
            <w:tcW w:w="7287" w:type="dxa"/>
          </w:tcPr>
          <w:p w:rsidR="0056615F" w:rsidRPr="000F3DC5" w:rsidRDefault="0056615F" w:rsidP="000F3DC5">
            <w:pPr>
              <w:spacing w:after="0" w:line="240" w:lineRule="auto"/>
            </w:pP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Default="0056615F" w:rsidP="00461611">
            <w:pPr>
              <w:spacing w:after="0" w:line="240" w:lineRule="auto"/>
            </w:pPr>
            <w:r>
              <w:t>NUMERO DOCFA IN ANNO</w:t>
            </w:r>
          </w:p>
        </w:tc>
        <w:tc>
          <w:tcPr>
            <w:tcW w:w="7287" w:type="dxa"/>
          </w:tcPr>
          <w:p w:rsidR="0056615F" w:rsidRPr="000F3DC5" w:rsidRDefault="0056615F" w:rsidP="000F3DC5">
            <w:pPr>
              <w:spacing w:after="0" w:line="240" w:lineRule="auto"/>
            </w:pPr>
          </w:p>
        </w:tc>
        <w:tc>
          <w:tcPr>
            <w:tcW w:w="2451" w:type="dxa"/>
            <w:vMerge w:val="restart"/>
            <w:vAlign w:val="center"/>
          </w:tcPr>
          <w:p w:rsidR="0056615F" w:rsidRDefault="0056615F" w:rsidP="001D6B05">
            <w:pPr>
              <w:jc w:val="center"/>
            </w:pPr>
            <w:r w:rsidRPr="000F3DC5">
              <w:t>CONTROLLI</w:t>
            </w:r>
          </w:p>
          <w:p w:rsidR="0056615F" w:rsidRPr="000F3DC5" w:rsidRDefault="0056615F" w:rsidP="001D6B05">
            <w:pPr>
              <w:jc w:val="center"/>
            </w:pPr>
            <w:r w:rsidRPr="000F3DC5">
              <w:t>IMMOBILE</w:t>
            </w:r>
          </w:p>
        </w:tc>
      </w:tr>
      <w:tr w:rsidR="0056615F" w:rsidRPr="000F3DC5" w:rsidTr="001D6B05">
        <w:tc>
          <w:tcPr>
            <w:tcW w:w="4764" w:type="dxa"/>
          </w:tcPr>
          <w:p w:rsidR="0056615F" w:rsidRPr="000F3DC5" w:rsidRDefault="0056615F" w:rsidP="000F3DC5">
            <w:pPr>
              <w:spacing w:after="0" w:line="240" w:lineRule="auto"/>
            </w:pPr>
            <w:r>
              <w:t>FLAG INDIRIZZO DOCFA IN TOPONOMASTICA</w:t>
            </w:r>
          </w:p>
        </w:tc>
        <w:tc>
          <w:tcPr>
            <w:tcW w:w="7287" w:type="dxa"/>
          </w:tcPr>
          <w:p w:rsidR="0056615F" w:rsidRPr="000F3DC5" w:rsidRDefault="0056615F" w:rsidP="000F3DC5">
            <w:pPr>
              <w:spacing w:after="0" w:line="240" w:lineRule="auto"/>
            </w:pP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Default="0056615F" w:rsidP="000F3DC5">
            <w:pPr>
              <w:spacing w:after="0" w:line="240" w:lineRule="auto"/>
            </w:pPr>
            <w:r>
              <w:t xml:space="preserve">FLAG UIU IN CATASTO </w:t>
            </w:r>
          </w:p>
        </w:tc>
        <w:tc>
          <w:tcPr>
            <w:tcW w:w="7287" w:type="dxa"/>
          </w:tcPr>
          <w:p w:rsidR="0056615F" w:rsidRPr="000F3DC5" w:rsidRDefault="0056615F" w:rsidP="000F3DC5">
            <w:pPr>
              <w:spacing w:after="0" w:line="240" w:lineRule="auto"/>
            </w:pPr>
            <w:r>
              <w:t>Presenza dell’immobile in catasto alla data del docfa (&lt;=)</w:t>
            </w: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Default="0056615F" w:rsidP="000F3DC5">
            <w:pPr>
              <w:spacing w:after="0" w:line="240" w:lineRule="auto"/>
            </w:pPr>
            <w:r>
              <w:t>FLAG PRESENZA ICI ANTE DOCFA</w:t>
            </w:r>
          </w:p>
        </w:tc>
        <w:tc>
          <w:tcPr>
            <w:tcW w:w="7287" w:type="dxa"/>
          </w:tcPr>
          <w:p w:rsidR="0056615F" w:rsidRDefault="0056615F" w:rsidP="000F3DC5">
            <w:pPr>
              <w:spacing w:after="0" w:line="240" w:lineRule="auto"/>
            </w:pPr>
            <w:r>
              <w:t>Presenza di dichiarazioni ici precedenti alla data di registrazione del docfa, per l’immobile</w:t>
            </w: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Default="0056615F" w:rsidP="000F3DC5">
            <w:pPr>
              <w:spacing w:after="0" w:line="240" w:lineRule="auto"/>
            </w:pPr>
            <w:r>
              <w:t>FLAG VARIAZIONE CATEGORIA ANTE DOCFA</w:t>
            </w:r>
          </w:p>
        </w:tc>
        <w:tc>
          <w:tcPr>
            <w:tcW w:w="7287" w:type="dxa"/>
            <w:vMerge w:val="restart"/>
          </w:tcPr>
          <w:p w:rsidR="0056615F" w:rsidRPr="000F3DC5" w:rsidRDefault="0056615F" w:rsidP="000F3DC5">
            <w:pPr>
              <w:spacing w:after="0" w:line="240" w:lineRule="auto"/>
            </w:pPr>
            <w:r>
              <w:t>Confronto valori docfa con valori  delle dichiarazioni ici precedenti al docfa, se presenti</w:t>
            </w: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Default="0056615F" w:rsidP="000F3DC5">
            <w:pPr>
              <w:spacing w:after="0" w:line="240" w:lineRule="auto"/>
            </w:pPr>
            <w:r>
              <w:t>FLAG VARIAZIONE CLASSE ANTE DOCFA</w:t>
            </w:r>
          </w:p>
        </w:tc>
        <w:tc>
          <w:tcPr>
            <w:tcW w:w="7287" w:type="dxa"/>
            <w:vMerge/>
          </w:tcPr>
          <w:p w:rsidR="0056615F" w:rsidRPr="000F3DC5" w:rsidRDefault="0056615F" w:rsidP="000F3DC5">
            <w:pPr>
              <w:spacing w:after="0" w:line="240" w:lineRule="auto"/>
            </w:pP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Default="0056615F" w:rsidP="000F3DC5">
            <w:pPr>
              <w:spacing w:after="0" w:line="240" w:lineRule="auto"/>
            </w:pPr>
            <w:r>
              <w:t>FLAG VARIAZIONE RENDITA ANTE DOCFA</w:t>
            </w:r>
          </w:p>
        </w:tc>
        <w:tc>
          <w:tcPr>
            <w:tcW w:w="7287" w:type="dxa"/>
            <w:vMerge/>
          </w:tcPr>
          <w:p w:rsidR="0056615F" w:rsidRPr="000F3DC5" w:rsidRDefault="0056615F" w:rsidP="000F3DC5">
            <w:pPr>
              <w:spacing w:after="0" w:line="240" w:lineRule="auto"/>
            </w:pP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Pr="000F3DC5" w:rsidRDefault="0056615F" w:rsidP="000F3DC5">
            <w:pPr>
              <w:spacing w:after="0" w:line="240" w:lineRule="auto"/>
            </w:pPr>
            <w:r>
              <w:t>FLAG PRESENZA ICI POST DOCFA</w:t>
            </w:r>
          </w:p>
        </w:tc>
        <w:tc>
          <w:tcPr>
            <w:tcW w:w="7287" w:type="dxa"/>
          </w:tcPr>
          <w:p w:rsidR="0056615F" w:rsidRPr="000F3DC5" w:rsidRDefault="0056615F" w:rsidP="000F3DC5">
            <w:pPr>
              <w:spacing w:after="0" w:line="240" w:lineRule="auto"/>
            </w:pPr>
            <w:r>
              <w:t>Presenza di dichiarazioni ici successive alla data di registrazione del docfa,  per l’immobile</w:t>
            </w: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Default="0056615F" w:rsidP="00DC1CA7">
            <w:pPr>
              <w:spacing w:after="0" w:line="240" w:lineRule="auto"/>
            </w:pPr>
            <w:r>
              <w:t>FLAG VARIAZIONE CATEGORIA POST DOCFA</w:t>
            </w:r>
          </w:p>
        </w:tc>
        <w:tc>
          <w:tcPr>
            <w:tcW w:w="7287" w:type="dxa"/>
            <w:vMerge w:val="restart"/>
          </w:tcPr>
          <w:p w:rsidR="0056615F" w:rsidRPr="000F3DC5" w:rsidRDefault="0056615F" w:rsidP="000F3DC5">
            <w:pPr>
              <w:spacing w:after="0" w:line="240" w:lineRule="auto"/>
            </w:pPr>
            <w:r>
              <w:t>Confronto valori docfa con valori delle dichiarazioni ici sucessive al docfa, se presenti</w:t>
            </w: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Default="0056615F" w:rsidP="00DC1CA7">
            <w:pPr>
              <w:spacing w:after="0" w:line="240" w:lineRule="auto"/>
            </w:pPr>
            <w:r>
              <w:t>FLAG VARIAZIONE CLASSE POST DOCFA</w:t>
            </w:r>
          </w:p>
        </w:tc>
        <w:tc>
          <w:tcPr>
            <w:tcW w:w="7287" w:type="dxa"/>
            <w:vMerge/>
          </w:tcPr>
          <w:p w:rsidR="0056615F" w:rsidRPr="000F3DC5" w:rsidRDefault="0056615F" w:rsidP="000F3DC5">
            <w:pPr>
              <w:spacing w:after="0" w:line="240" w:lineRule="auto"/>
            </w:pP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A53119">
        <w:trPr>
          <w:trHeight w:val="280"/>
        </w:trPr>
        <w:tc>
          <w:tcPr>
            <w:tcW w:w="4764" w:type="dxa"/>
          </w:tcPr>
          <w:p w:rsidR="0056615F" w:rsidRDefault="0056615F" w:rsidP="00DC1CA7">
            <w:pPr>
              <w:spacing w:after="0" w:line="240" w:lineRule="auto"/>
            </w:pPr>
            <w:r>
              <w:t>FLAG VARIAZIONE RENDITA POST DOCFA</w:t>
            </w:r>
          </w:p>
        </w:tc>
        <w:tc>
          <w:tcPr>
            <w:tcW w:w="7287" w:type="dxa"/>
            <w:vMerge/>
          </w:tcPr>
          <w:p w:rsidR="0056615F" w:rsidRPr="000F3DC5" w:rsidRDefault="0056615F" w:rsidP="000F3DC5">
            <w:pPr>
              <w:spacing w:after="0" w:line="240" w:lineRule="auto"/>
            </w:pPr>
          </w:p>
        </w:tc>
        <w:tc>
          <w:tcPr>
            <w:tcW w:w="2451" w:type="dxa"/>
            <w:vMerge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Pr="000F3DC5" w:rsidRDefault="0056615F" w:rsidP="000F3DC5">
            <w:pPr>
              <w:spacing w:after="0" w:line="240" w:lineRule="auto"/>
            </w:pPr>
            <w:r w:rsidRPr="000F3DC5">
              <w:t>ANOMALIE</w:t>
            </w:r>
          </w:p>
        </w:tc>
        <w:tc>
          <w:tcPr>
            <w:tcW w:w="7287" w:type="dxa"/>
          </w:tcPr>
          <w:p w:rsidR="0056615F" w:rsidRPr="000F3DC5" w:rsidRDefault="0056615F" w:rsidP="000F3DC5">
            <w:pPr>
              <w:spacing w:after="0" w:line="240" w:lineRule="auto"/>
            </w:pPr>
            <w:r w:rsidRPr="000F3DC5">
              <w:t>CODICI ANOMALIE</w:t>
            </w:r>
          </w:p>
        </w:tc>
        <w:tc>
          <w:tcPr>
            <w:tcW w:w="2451" w:type="dxa"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Pr="000F3DC5" w:rsidRDefault="0056615F" w:rsidP="000F3DC5">
            <w:pPr>
              <w:spacing w:after="0" w:line="240" w:lineRule="auto"/>
            </w:pPr>
            <w:r>
              <w:t>FLAG ELABORATO</w:t>
            </w:r>
          </w:p>
        </w:tc>
        <w:tc>
          <w:tcPr>
            <w:tcW w:w="7287" w:type="dxa"/>
          </w:tcPr>
          <w:p w:rsidR="0056615F" w:rsidRPr="000F3DC5" w:rsidRDefault="0056615F" w:rsidP="000F3DC5">
            <w:pPr>
              <w:spacing w:after="0" w:line="240" w:lineRule="auto"/>
            </w:pPr>
          </w:p>
        </w:tc>
        <w:tc>
          <w:tcPr>
            <w:tcW w:w="2451" w:type="dxa"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  <w:tr w:rsidR="0056615F" w:rsidRPr="000F3DC5" w:rsidTr="001D6B05">
        <w:tc>
          <w:tcPr>
            <w:tcW w:w="4764" w:type="dxa"/>
          </w:tcPr>
          <w:p w:rsidR="0056615F" w:rsidRDefault="0056615F" w:rsidP="000F3DC5">
            <w:pPr>
              <w:spacing w:after="0" w:line="240" w:lineRule="auto"/>
            </w:pPr>
            <w:r>
              <w:t>DATA_AGGIORNAMENTO</w:t>
            </w:r>
          </w:p>
        </w:tc>
        <w:tc>
          <w:tcPr>
            <w:tcW w:w="7287" w:type="dxa"/>
          </w:tcPr>
          <w:p w:rsidR="0056615F" w:rsidRPr="000F3DC5" w:rsidRDefault="0056615F" w:rsidP="000F3DC5">
            <w:pPr>
              <w:spacing w:after="0" w:line="240" w:lineRule="auto"/>
            </w:pPr>
          </w:p>
        </w:tc>
        <w:tc>
          <w:tcPr>
            <w:tcW w:w="2451" w:type="dxa"/>
            <w:vAlign w:val="center"/>
          </w:tcPr>
          <w:p w:rsidR="0056615F" w:rsidRPr="000F3DC5" w:rsidRDefault="0056615F" w:rsidP="001D6B05">
            <w:pPr>
              <w:spacing w:after="0" w:line="240" w:lineRule="auto"/>
              <w:jc w:val="center"/>
            </w:pPr>
          </w:p>
        </w:tc>
      </w:tr>
    </w:tbl>
    <w:p w:rsidR="0056615F" w:rsidRDefault="0056615F"/>
    <w:sectPr w:rsidR="0056615F" w:rsidSect="00975828">
      <w:pgSz w:w="16838" w:h="11906" w:orient="landscape"/>
      <w:pgMar w:top="1134" w:right="1418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2B93"/>
    <w:rsid w:val="000106ED"/>
    <w:rsid w:val="000A1DDC"/>
    <w:rsid w:val="000E2B93"/>
    <w:rsid w:val="000F13B5"/>
    <w:rsid w:val="000F3DC5"/>
    <w:rsid w:val="001006D3"/>
    <w:rsid w:val="00144B9B"/>
    <w:rsid w:val="00145FE8"/>
    <w:rsid w:val="001B0A22"/>
    <w:rsid w:val="001D6B05"/>
    <w:rsid w:val="00216782"/>
    <w:rsid w:val="00245E03"/>
    <w:rsid w:val="002503C2"/>
    <w:rsid w:val="00275BB3"/>
    <w:rsid w:val="00284CF3"/>
    <w:rsid w:val="002A46E5"/>
    <w:rsid w:val="002F2914"/>
    <w:rsid w:val="003A66DB"/>
    <w:rsid w:val="003F1160"/>
    <w:rsid w:val="00461611"/>
    <w:rsid w:val="004E46DA"/>
    <w:rsid w:val="004F6BF2"/>
    <w:rsid w:val="00501257"/>
    <w:rsid w:val="0050321A"/>
    <w:rsid w:val="00525762"/>
    <w:rsid w:val="0056615F"/>
    <w:rsid w:val="005732CE"/>
    <w:rsid w:val="0063369B"/>
    <w:rsid w:val="00672406"/>
    <w:rsid w:val="007372F2"/>
    <w:rsid w:val="00763B9D"/>
    <w:rsid w:val="0088578F"/>
    <w:rsid w:val="008A3AEA"/>
    <w:rsid w:val="008A6206"/>
    <w:rsid w:val="00952098"/>
    <w:rsid w:val="00975828"/>
    <w:rsid w:val="00986414"/>
    <w:rsid w:val="009F21B0"/>
    <w:rsid w:val="009F5DD6"/>
    <w:rsid w:val="009F5FC0"/>
    <w:rsid w:val="00A0366B"/>
    <w:rsid w:val="00A102A7"/>
    <w:rsid w:val="00A1574B"/>
    <w:rsid w:val="00A53119"/>
    <w:rsid w:val="00A72195"/>
    <w:rsid w:val="00B024E8"/>
    <w:rsid w:val="00B4360A"/>
    <w:rsid w:val="00B603D8"/>
    <w:rsid w:val="00B67530"/>
    <w:rsid w:val="00B73084"/>
    <w:rsid w:val="00B73757"/>
    <w:rsid w:val="00B95191"/>
    <w:rsid w:val="00BB6C39"/>
    <w:rsid w:val="00BE2F50"/>
    <w:rsid w:val="00D12F32"/>
    <w:rsid w:val="00D537EC"/>
    <w:rsid w:val="00DC1CA7"/>
    <w:rsid w:val="00E15B74"/>
    <w:rsid w:val="00E6524D"/>
    <w:rsid w:val="00E82915"/>
    <w:rsid w:val="00EC0AC1"/>
    <w:rsid w:val="00F14846"/>
    <w:rsid w:val="00F22E69"/>
    <w:rsid w:val="00F41905"/>
    <w:rsid w:val="00F63EAD"/>
    <w:rsid w:val="00F94B2A"/>
    <w:rsid w:val="00FD3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084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E2B9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712</TotalTime>
  <Pages>2</Pages>
  <Words>340</Words>
  <Characters>1940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hiweb02</cp:lastModifiedBy>
  <cp:revision>25</cp:revision>
  <dcterms:created xsi:type="dcterms:W3CDTF">2011-03-31T08:07:00Z</dcterms:created>
  <dcterms:modified xsi:type="dcterms:W3CDTF">2011-05-03T11:32:00Z</dcterms:modified>
</cp:coreProperties>
</file>